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8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9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0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2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13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14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15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16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17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18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19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20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21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22.xml" ContentType="application/vnd.openxmlformats-officedocument.wordprocessingml.foot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23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24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25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26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27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28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29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30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31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32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33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34.xml" ContentType="application/vnd.openxmlformats-officedocument.wordprocessingml.foot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footer35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36.xml" ContentType="application/vnd.openxmlformats-officedocument.wordprocessingml.foot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footer37.xml" ContentType="application/vnd.openxmlformats-officedocument.wordprocessingml.foot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38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39.xml" ContentType="application/vnd.openxmlformats-officedocument.wordprocessingml.foot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footer40.xml" ContentType="application/vnd.openxmlformats-officedocument.wordprocessingml.foot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footer41.xml" ContentType="application/vnd.openxmlformats-officedocument.wordprocessingml.footer+xml"/>
  <Override PartName="/word/header8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F1D" w:rsidRPr="003F36E1" w:rsidRDefault="00714F1D" w:rsidP="003F7405">
      <w:pPr>
        <w:pStyle w:val="Subttulo"/>
      </w:pPr>
      <w:bookmarkStart w:id="0" w:name="_GoBack"/>
      <w:bookmarkEnd w:id="0"/>
      <w:r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IA</w:t>
      </w:r>
    </w:p>
    <w:p w:rsidR="00714F1D" w:rsidRDefault="00714F1D" w:rsidP="00637172">
      <w:pPr>
        <w:pStyle w:val="Ttulo"/>
      </w:pPr>
      <w:r w:rsidRPr="00E3508E">
        <w:rPr>
          <w:noProof/>
        </w:rPr>
        <w:t>Carolina Marzinoti Libarino</w:t>
      </w:r>
    </w:p>
    <w:p w:rsidR="00714F1D" w:rsidRDefault="00714F1D" w:rsidP="004117C8">
      <w:r>
        <w:t xml:space="preserve">Certificamos que </w:t>
      </w:r>
      <w:r>
        <w:rPr>
          <w:noProof/>
        </w:rPr>
        <w:t>Carolina Marzinoti Libarino</w:t>
      </w:r>
      <w:r>
        <w:t xml:space="preserve"> , RG: </w:t>
      </w:r>
      <w:r>
        <w:rPr>
          <w:noProof/>
        </w:rPr>
        <w:t>22.555.555-55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-83.7pt;margin-top:83.3pt;width:165.75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9" name="Imagem 9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2" name="Imagem 2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10" name="Imagem 10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8" o:spid="_x0000_s1027" type="#_x0000_t202" style="position:absolute;left:0;text-align:left;margin-left:26.2pt;margin-top:55.45pt;width:165.75pt;height:1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10"/>
          <w:footerReference w:type="default" r:id="rId11"/>
          <w:headerReference w:type="first" r:id="rId1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IA</w:t>
      </w:r>
    </w:p>
    <w:p w:rsidR="00714F1D" w:rsidRDefault="00714F1D" w:rsidP="00637172">
      <w:pPr>
        <w:pStyle w:val="Ttulo"/>
      </w:pPr>
      <w:r w:rsidRPr="00E3508E">
        <w:rPr>
          <w:noProof/>
        </w:rPr>
        <w:t>Guilherme Nakamura Carvalho</w:t>
      </w:r>
    </w:p>
    <w:p w:rsidR="00714F1D" w:rsidRDefault="00714F1D" w:rsidP="004117C8">
      <w:r>
        <w:t xml:space="preserve">Certificamos que </w:t>
      </w:r>
      <w:r>
        <w:rPr>
          <w:noProof/>
        </w:rPr>
        <w:t>Guilherme Nakamura Carvalho</w:t>
      </w:r>
      <w:r>
        <w:t xml:space="preserve"> , RG: </w:t>
      </w:r>
      <w:r>
        <w:rPr>
          <w:noProof/>
        </w:rPr>
        <w:t>12.345.678-A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" o:spid="_x0000_s1028" type="#_x0000_t202" style="position:absolute;left:0;text-align:left;margin-left:-83.7pt;margin-top:83.3pt;width:165.75pt;height:9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12" name="Imagem 12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13" name="Imagem 13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14" name="Imagem 14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11" name="Caixa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11" o:spid="_x0000_s1029" type="#_x0000_t202" style="position:absolute;left:0;text-align:left;margin-left:26.2pt;margin-top:55.45pt;width:165.75pt;height:12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13"/>
          <w:footerReference w:type="default" r:id="rId14"/>
          <w:headerReference w:type="first" r:id="rId1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Robótica</w:t>
      </w:r>
    </w:p>
    <w:p w:rsidR="00714F1D" w:rsidRDefault="00714F1D" w:rsidP="00637172">
      <w:pPr>
        <w:pStyle w:val="Ttulo"/>
      </w:pPr>
      <w:r w:rsidRPr="00E3508E">
        <w:rPr>
          <w:noProof/>
        </w:rPr>
        <w:t>Kevin Levrone</w:t>
      </w:r>
    </w:p>
    <w:p w:rsidR="00714F1D" w:rsidRDefault="00714F1D" w:rsidP="004117C8">
      <w:r>
        <w:t xml:space="preserve">Certificamos que </w:t>
      </w:r>
      <w:r>
        <w:rPr>
          <w:noProof/>
        </w:rPr>
        <w:t>Kevin Levrone</w:t>
      </w:r>
      <w:r>
        <w:t xml:space="preserve"> , RG: </w:t>
      </w:r>
      <w:r>
        <w:rPr>
          <w:noProof/>
        </w:rPr>
        <w:t>198.920.03-L</w:t>
      </w:r>
      <w:r>
        <w:t xml:space="preserve">, do curso de </w:t>
      </w:r>
      <w:r>
        <w:rPr>
          <w:noProof/>
        </w:rPr>
        <w:t>Recursos Humanos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" o:spid="_x0000_s1030" type="#_x0000_t202" style="position:absolute;left:0;text-align:left;margin-left:-83.7pt;margin-top:83.3pt;width:165.75pt;height:9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19" name="Imagem 19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20" name="Imagem 20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21" name="Imagem 21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18" name="Caixa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18" o:spid="_x0000_s1031" type="#_x0000_t202" style="position:absolute;left:0;text-align:left;margin-left:26.2pt;margin-top:55.45pt;width:165.75pt;height:12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16"/>
          <w:footerReference w:type="default" r:id="rId17"/>
          <w:headerReference w:type="first" r:id="rId1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IA</w:t>
      </w:r>
    </w:p>
    <w:p w:rsidR="00714F1D" w:rsidRDefault="00714F1D" w:rsidP="00637172">
      <w:pPr>
        <w:pStyle w:val="Ttulo"/>
      </w:pPr>
      <w:r w:rsidRPr="00E3508E">
        <w:rPr>
          <w:noProof/>
        </w:rPr>
        <w:t>isabela marzinoti libarino</w:t>
      </w:r>
    </w:p>
    <w:p w:rsidR="00714F1D" w:rsidRDefault="00714F1D" w:rsidP="004117C8">
      <w:r>
        <w:t xml:space="preserve">Certificamos que </w:t>
      </w:r>
      <w:r>
        <w:rPr>
          <w:noProof/>
        </w:rPr>
        <w:t>isabela marzinoti libarino</w:t>
      </w:r>
      <w:r>
        <w:t xml:space="preserve"> , RG: </w:t>
      </w:r>
      <w:r>
        <w:rPr>
          <w:noProof/>
        </w:rPr>
        <w:t>00.000.000-0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4" o:spid="_x0000_s1032" type="#_x0000_t202" style="position:absolute;left:0;text-align:left;margin-left:-83.7pt;margin-top:83.3pt;width:165.75pt;height:9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26" name="Imagem 26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27" name="Imagem 27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28" name="Imagem 2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25" name="Caixa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25" o:spid="_x0000_s1033" type="#_x0000_t202" style="position:absolute;left:0;text-align:left;margin-left:26.2pt;margin-top:55.45pt;width:165.75pt;height:12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19"/>
          <w:footerReference w:type="default" r:id="rId20"/>
          <w:headerReference w:type="first" r:id="rId2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IA</w:t>
      </w:r>
    </w:p>
    <w:p w:rsidR="00714F1D" w:rsidRDefault="00714F1D" w:rsidP="00637172">
      <w:pPr>
        <w:pStyle w:val="Ttulo"/>
      </w:pPr>
      <w:r w:rsidRPr="00E3508E">
        <w:rPr>
          <w:noProof/>
        </w:rPr>
        <w:t>Valentina Caetana Vieira</w:t>
      </w:r>
    </w:p>
    <w:p w:rsidR="00714F1D" w:rsidRDefault="00714F1D" w:rsidP="004117C8">
      <w:r>
        <w:t xml:space="preserve">Certificamos que </w:t>
      </w:r>
      <w:r>
        <w:rPr>
          <w:noProof/>
        </w:rPr>
        <w:t>Valentina Caetana Vieira</w:t>
      </w:r>
      <w:r>
        <w:t xml:space="preserve"> , RG: </w:t>
      </w:r>
      <w:r>
        <w:rPr>
          <w:noProof/>
        </w:rPr>
        <w:t>33.444.565-4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1" o:spid="_x0000_s1034" type="#_x0000_t202" style="position:absolute;left:0;text-align:left;margin-left:-83.7pt;margin-top:83.3pt;width:165.75pt;height:9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33" name="Imagem 33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34" name="Imagem 34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35" name="Imagem 35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32" name="Caixa de Tex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32" o:spid="_x0000_s1035" type="#_x0000_t202" style="position:absolute;left:0;text-align:left;margin-left:26.2pt;margin-top:55.45pt;width:165.75pt;height:12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22"/>
          <w:footerReference w:type="default" r:id="rId23"/>
          <w:headerReference w:type="first" r:id="rId2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IA</w:t>
      </w:r>
    </w:p>
    <w:p w:rsidR="00714F1D" w:rsidRDefault="00714F1D" w:rsidP="00637172">
      <w:pPr>
        <w:pStyle w:val="Ttulo"/>
      </w:pPr>
      <w:r w:rsidRPr="00E3508E">
        <w:rPr>
          <w:noProof/>
        </w:rPr>
        <w:t>Juliana Passos Souza</w:t>
      </w:r>
    </w:p>
    <w:p w:rsidR="00714F1D" w:rsidRDefault="00714F1D" w:rsidP="004117C8">
      <w:r>
        <w:t xml:space="preserve">Certificamos que </w:t>
      </w:r>
      <w:r>
        <w:rPr>
          <w:noProof/>
        </w:rPr>
        <w:t>Juliana Passos Souza</w:t>
      </w:r>
      <w:r>
        <w:t xml:space="preserve"> , RG: </w:t>
      </w:r>
      <w:r>
        <w:rPr>
          <w:noProof/>
        </w:rPr>
        <w:t>65.888.456-01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8" o:spid="_x0000_s1036" type="#_x0000_t202" style="position:absolute;left:0;text-align:left;margin-left:-83.7pt;margin-top:83.3pt;width:165.75pt;height:9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40" name="Imagem 40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41" name="Imagem 41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42" name="Imagem 42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39" name="Caixa de Tex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39" o:spid="_x0000_s1037" type="#_x0000_t202" style="position:absolute;left:0;text-align:left;margin-left:26.2pt;margin-top:55.45pt;width:165.75pt;height:12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25"/>
          <w:footerReference w:type="default" r:id="rId26"/>
          <w:headerReference w:type="first" r:id="rId2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Robótica</w:t>
      </w:r>
    </w:p>
    <w:p w:rsidR="00714F1D" w:rsidRDefault="00714F1D" w:rsidP="00637172">
      <w:pPr>
        <w:pStyle w:val="Ttulo"/>
      </w:pPr>
      <w:r w:rsidRPr="00E3508E">
        <w:rPr>
          <w:noProof/>
        </w:rPr>
        <w:t>Luis da silva</w:t>
      </w:r>
    </w:p>
    <w:p w:rsidR="00714F1D" w:rsidRDefault="00714F1D" w:rsidP="004117C8">
      <w:r>
        <w:t xml:space="preserve">Certificamos que </w:t>
      </w:r>
      <w:r>
        <w:rPr>
          <w:noProof/>
        </w:rPr>
        <w:t>Luis da silva</w:t>
      </w:r>
      <w:r>
        <w:t xml:space="preserve"> , RG: </w:t>
      </w:r>
      <w:r>
        <w:rPr>
          <w:noProof/>
        </w:rPr>
        <w:t>54.564.302-X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5" o:spid="_x0000_s1038" type="#_x0000_t202" style="position:absolute;left:0;text-align:left;margin-left:-83.7pt;margin-top:83.3pt;width:165.75pt;height:9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47" name="Imagem 47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48" name="Imagem 48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49" name="Imagem 49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46" name="Caixa de Text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46" o:spid="_x0000_s1039" type="#_x0000_t202" style="position:absolute;left:0;text-align:left;margin-left:26.2pt;margin-top:55.45pt;width:165.75pt;height:12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28"/>
          <w:footerReference w:type="default" r:id="rId29"/>
          <w:headerReference w:type="first" r:id="rId3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IA</w:t>
      </w:r>
    </w:p>
    <w:p w:rsidR="00714F1D" w:rsidRDefault="00714F1D" w:rsidP="00637172">
      <w:pPr>
        <w:pStyle w:val="Ttulo"/>
      </w:pPr>
      <w:r w:rsidRPr="00E3508E">
        <w:rPr>
          <w:noProof/>
        </w:rPr>
        <w:t>Cristiano Ronaldo dos Santos Aveiro</w:t>
      </w:r>
    </w:p>
    <w:p w:rsidR="00714F1D" w:rsidRDefault="00714F1D" w:rsidP="004117C8">
      <w:r>
        <w:t xml:space="preserve">Certificamos que </w:t>
      </w:r>
      <w:r>
        <w:rPr>
          <w:noProof/>
        </w:rPr>
        <w:t>Cristiano Ronaldo dos Santos Aveiro</w:t>
      </w:r>
      <w:r>
        <w:t xml:space="preserve"> , RG: </w:t>
      </w:r>
      <w:r>
        <w:rPr>
          <w:noProof/>
        </w:rPr>
        <w:t>69.696.966.9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2" o:spid="_x0000_s1040" type="#_x0000_t202" style="position:absolute;left:0;text-align:left;margin-left:-83.7pt;margin-top:83.3pt;width:165.75pt;height:9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54" name="Imagem 54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55" name="Imagem 55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56" name="Imagem 56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53" name="Caixa de Text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53" o:spid="_x0000_s1041" type="#_x0000_t202" style="position:absolute;left:0;text-align:left;margin-left:26.2pt;margin-top:55.45pt;width:165.75pt;height:122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31"/>
          <w:footerReference w:type="default" r:id="rId32"/>
          <w:headerReference w:type="first" r:id="rId3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IA</w:t>
      </w:r>
    </w:p>
    <w:p w:rsidR="00714F1D" w:rsidRDefault="00714F1D" w:rsidP="00637172">
      <w:pPr>
        <w:pStyle w:val="Ttulo"/>
      </w:pPr>
      <w:r w:rsidRPr="00E3508E">
        <w:rPr>
          <w:noProof/>
        </w:rPr>
        <w:t>Camila</w:t>
      </w:r>
    </w:p>
    <w:p w:rsidR="00714F1D" w:rsidRDefault="00714F1D" w:rsidP="004117C8">
      <w:r>
        <w:t xml:space="preserve">Certificamos que </w:t>
      </w:r>
      <w:r>
        <w:rPr>
          <w:noProof/>
        </w:rPr>
        <w:t>Camila</w:t>
      </w:r>
      <w:r>
        <w:t xml:space="preserve"> , RG: </w:t>
      </w:r>
      <w:r>
        <w:rPr>
          <w:noProof/>
        </w:rPr>
        <w:t>33.333.333-c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9" o:spid="_x0000_s1042" type="#_x0000_t202" style="position:absolute;left:0;text-align:left;margin-left:-83.7pt;margin-top:83.3pt;width:165.75pt;height:9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61" name="Imagem 61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62" name="Imagem 62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63" name="Imagem 6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60" name="Caixa de Tex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60" o:spid="_x0000_s1043" type="#_x0000_t202" style="position:absolute;left:0;text-align:left;margin-left:26.2pt;margin-top:55.45pt;width:165.75pt;height:122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34"/>
          <w:footerReference w:type="default" r:id="rId35"/>
          <w:headerReference w:type="first" r:id="rId3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IA</w:t>
      </w:r>
    </w:p>
    <w:p w:rsidR="00714F1D" w:rsidRDefault="00714F1D" w:rsidP="00637172">
      <w:pPr>
        <w:pStyle w:val="Ttulo"/>
      </w:pPr>
      <w:r w:rsidRPr="00E3508E">
        <w:rPr>
          <w:noProof/>
        </w:rPr>
        <w:t>João Pedro Morangoni</w:t>
      </w:r>
    </w:p>
    <w:p w:rsidR="00714F1D" w:rsidRDefault="00714F1D" w:rsidP="004117C8">
      <w:r>
        <w:t xml:space="preserve">Certificamos que </w:t>
      </w:r>
      <w:r>
        <w:rPr>
          <w:noProof/>
        </w:rPr>
        <w:t>João Pedro Morangoni</w:t>
      </w:r>
      <w:r>
        <w:t xml:space="preserve"> , RG: </w:t>
      </w:r>
      <w:r>
        <w:rPr>
          <w:noProof/>
        </w:rPr>
        <w:t>12.243.123-2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66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6" o:spid="_x0000_s1044" type="#_x0000_t202" style="position:absolute;left:0;text-align:left;margin-left:-83.7pt;margin-top:83.3pt;width:165.75pt;height:9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68" name="Imagem 68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69" name="Imagem 69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70" name="Imagem 70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67" name="Caixa de Texto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67" o:spid="_x0000_s1045" type="#_x0000_t202" style="position:absolute;left:0;text-align:left;margin-left:26.2pt;margin-top:55.45pt;width:165.75pt;height:12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37"/>
          <w:footerReference w:type="default" r:id="rId38"/>
          <w:headerReference w:type="first" r:id="rId3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IA</w:t>
      </w:r>
    </w:p>
    <w:p w:rsidR="00714F1D" w:rsidRDefault="00714F1D" w:rsidP="00637172">
      <w:pPr>
        <w:pStyle w:val="Ttulo"/>
      </w:pPr>
      <w:r w:rsidRPr="00E3508E">
        <w:rPr>
          <w:noProof/>
        </w:rPr>
        <w:t>Reginaldo</w:t>
      </w:r>
    </w:p>
    <w:p w:rsidR="00714F1D" w:rsidRDefault="00714F1D" w:rsidP="004117C8">
      <w:r>
        <w:t xml:space="preserve">Certificamos que </w:t>
      </w:r>
      <w:r>
        <w:rPr>
          <w:noProof/>
        </w:rPr>
        <w:t>Reginaldo</w:t>
      </w:r>
      <w:r>
        <w:t xml:space="preserve"> , RG: </w:t>
      </w:r>
      <w:r>
        <w:rPr>
          <w:noProof/>
        </w:rPr>
        <w:t>33.333.444-5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3" o:spid="_x0000_s1046" type="#_x0000_t202" style="position:absolute;left:0;text-align:left;margin-left:-83.7pt;margin-top:83.3pt;width:165.75pt;height:9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75" name="Imagem 75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76" name="Imagem 76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24800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77" name="Imagem 77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74" name="Caixa de Texto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74" o:spid="_x0000_s1047" type="#_x0000_t202" style="position:absolute;left:0;text-align:left;margin-left:26.2pt;margin-top:55.45pt;width:165.75pt;height:12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40"/>
          <w:footerReference w:type="default" r:id="rId41"/>
          <w:headerReference w:type="first" r:id="rId4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IA</w:t>
      </w:r>
    </w:p>
    <w:p w:rsidR="00714F1D" w:rsidRDefault="00714F1D" w:rsidP="00637172">
      <w:pPr>
        <w:pStyle w:val="Ttulo"/>
      </w:pPr>
      <w:r w:rsidRPr="00E3508E">
        <w:rPr>
          <w:noProof/>
        </w:rPr>
        <w:t>Pedro Alvares Cabral</w:t>
      </w:r>
    </w:p>
    <w:p w:rsidR="00714F1D" w:rsidRDefault="00714F1D" w:rsidP="004117C8">
      <w:r>
        <w:t xml:space="preserve">Certificamos que </w:t>
      </w:r>
      <w:r>
        <w:rPr>
          <w:noProof/>
        </w:rPr>
        <w:t>Pedro Alvares Cabral</w:t>
      </w:r>
      <w:r>
        <w:t xml:space="preserve"> , RG: </w:t>
      </w:r>
      <w:r>
        <w:rPr>
          <w:noProof/>
        </w:rPr>
        <w:t>69.692.424-x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0" o:spid="_x0000_s1048" type="#_x0000_t202" style="position:absolute;left:0;text-align:left;margin-left:-83.7pt;margin-top:83.3pt;width:165.75pt;height:9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82" name="Imagem 82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83" name="Imagem 83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30944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84" name="Imagem 84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81" name="Caixa de Texto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81" o:spid="_x0000_s1049" type="#_x0000_t202" style="position:absolute;left:0;text-align:left;margin-left:26.2pt;margin-top:55.45pt;width:165.75pt;height:12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43"/>
          <w:footerReference w:type="default" r:id="rId44"/>
          <w:headerReference w:type="first" r:id="rId4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IA</w:t>
      </w:r>
    </w:p>
    <w:p w:rsidR="00714F1D" w:rsidRDefault="00714F1D" w:rsidP="00637172">
      <w:pPr>
        <w:pStyle w:val="Ttulo"/>
      </w:pPr>
      <w:r w:rsidRPr="00E3508E">
        <w:rPr>
          <w:noProof/>
        </w:rPr>
        <w:t>Anderson Várias Situações</w:t>
      </w:r>
    </w:p>
    <w:p w:rsidR="00714F1D" w:rsidRDefault="00714F1D" w:rsidP="004117C8">
      <w:r>
        <w:t xml:space="preserve">Certificamos que </w:t>
      </w:r>
      <w:r>
        <w:rPr>
          <w:noProof/>
        </w:rPr>
        <w:t>Anderson Várias Situações</w:t>
      </w:r>
      <w:r>
        <w:t xml:space="preserve"> , RG: </w:t>
      </w:r>
      <w:r>
        <w:rPr>
          <w:noProof/>
        </w:rPr>
        <w:t>99.222.333-J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87" name="Caixa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7" o:spid="_x0000_s1050" type="#_x0000_t202" style="position:absolute;left:0;text-align:left;margin-left:-83.7pt;margin-top:83.3pt;width:165.75pt;height:9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89" name="Imagem 89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90" name="Imagem 90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37088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91" name="Imagem 91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88" name="Caixa de Texto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88" o:spid="_x0000_s1051" type="#_x0000_t202" style="position:absolute;left:0;text-align:left;margin-left:26.2pt;margin-top:55.45pt;width:165.75pt;height:122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46"/>
          <w:footerReference w:type="default" r:id="rId47"/>
          <w:headerReference w:type="first" r:id="rId4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IA</w:t>
      </w:r>
    </w:p>
    <w:p w:rsidR="00714F1D" w:rsidRDefault="00714F1D" w:rsidP="00637172">
      <w:pPr>
        <w:pStyle w:val="Ttulo"/>
      </w:pPr>
      <w:r w:rsidRPr="00E3508E">
        <w:rPr>
          <w:noProof/>
        </w:rPr>
        <w:t>João Paulo Mendonça</w:t>
      </w:r>
    </w:p>
    <w:p w:rsidR="00714F1D" w:rsidRDefault="00714F1D" w:rsidP="004117C8">
      <w:r>
        <w:t xml:space="preserve">Certificamos que </w:t>
      </w:r>
      <w:r>
        <w:rPr>
          <w:noProof/>
        </w:rPr>
        <w:t>João Paulo Mendonça</w:t>
      </w:r>
      <w:r>
        <w:t xml:space="preserve"> , RG: </w:t>
      </w:r>
      <w:r>
        <w:rPr>
          <w:noProof/>
        </w:rPr>
        <w:t>23.222.682-2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94" name="Caixa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4" o:spid="_x0000_s1052" type="#_x0000_t202" style="position:absolute;left:0;text-align:left;margin-left:-83.7pt;margin-top:83.3pt;width:165.75pt;height:9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96" name="Imagem 96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97" name="Imagem 97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43232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98" name="Imagem 9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95" name="Caixa de Texto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95" o:spid="_x0000_s1053" type="#_x0000_t202" style="position:absolute;left:0;text-align:left;margin-left:26.2pt;margin-top:55.45pt;width:165.75pt;height:122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49"/>
          <w:footerReference w:type="default" r:id="rId50"/>
          <w:headerReference w:type="first" r:id="rId5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IA</w:t>
      </w:r>
    </w:p>
    <w:p w:rsidR="00714F1D" w:rsidRDefault="00714F1D" w:rsidP="00637172">
      <w:pPr>
        <w:pStyle w:val="Ttulo"/>
      </w:pPr>
      <w:r w:rsidRPr="00E3508E">
        <w:rPr>
          <w:noProof/>
        </w:rPr>
        <w:t>Nathan Henrique Augusto da Silva</w:t>
      </w:r>
    </w:p>
    <w:p w:rsidR="00714F1D" w:rsidRDefault="00714F1D" w:rsidP="004117C8">
      <w:r>
        <w:t xml:space="preserve">Certificamos que </w:t>
      </w:r>
      <w:r>
        <w:rPr>
          <w:noProof/>
        </w:rPr>
        <w:t>Nathan Henrique Augusto da Silva</w:t>
      </w:r>
      <w:r>
        <w:t xml:space="preserve"> , RG: </w:t>
      </w:r>
      <w:r>
        <w:rPr>
          <w:noProof/>
        </w:rPr>
        <w:t>22.222.222-22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101" name="Caixa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1" o:spid="_x0000_s1054" type="#_x0000_t202" style="position:absolute;left:0;text-align:left;margin-left:-83.7pt;margin-top:83.3pt;width:165.75pt;height:9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103" name="Imagem 103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104" name="Imagem 104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49376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105" name="Imagem 105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102" name="Caixa de Texto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102" o:spid="_x0000_s1055" type="#_x0000_t202" style="position:absolute;left:0;text-align:left;margin-left:26.2pt;margin-top:55.45pt;width:165.75pt;height:122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52"/>
          <w:footerReference w:type="default" r:id="rId53"/>
          <w:headerReference w:type="first" r:id="rId5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Robótica</w:t>
      </w:r>
    </w:p>
    <w:p w:rsidR="00714F1D" w:rsidRDefault="00714F1D" w:rsidP="00637172">
      <w:pPr>
        <w:pStyle w:val="Ttulo"/>
      </w:pPr>
      <w:r w:rsidRPr="00E3508E">
        <w:rPr>
          <w:noProof/>
        </w:rPr>
        <w:t>Amanda Soares Pires</w:t>
      </w:r>
    </w:p>
    <w:p w:rsidR="00714F1D" w:rsidRDefault="00714F1D" w:rsidP="004117C8">
      <w:r>
        <w:t xml:space="preserve">Certificamos que </w:t>
      </w:r>
      <w:r>
        <w:rPr>
          <w:noProof/>
        </w:rPr>
        <w:t>Amanda Soares Pires</w:t>
      </w:r>
      <w:r>
        <w:t xml:space="preserve"> , RG: </w:t>
      </w:r>
      <w:r>
        <w:rPr>
          <w:noProof/>
        </w:rPr>
        <w:t>32.446.765-02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108" name="Caixa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8" o:spid="_x0000_s1056" type="#_x0000_t202" style="position:absolute;left:0;text-align:left;margin-left:-83.7pt;margin-top:83.3pt;width:165.75pt;height:9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110" name="Imagem 110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111" name="Imagem 111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55520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112" name="Imagem 112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109" name="Caixa de Texto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109" o:spid="_x0000_s1057" type="#_x0000_t202" style="position:absolute;left:0;text-align:left;margin-left:26.2pt;margin-top:55.45pt;width:165.75pt;height:122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55"/>
          <w:footerReference w:type="default" r:id="rId56"/>
          <w:headerReference w:type="first" r:id="rId5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IA</w:t>
      </w:r>
    </w:p>
    <w:p w:rsidR="00714F1D" w:rsidRDefault="00714F1D" w:rsidP="00637172">
      <w:pPr>
        <w:pStyle w:val="Ttulo"/>
      </w:pPr>
      <w:r w:rsidRPr="00E3508E">
        <w:rPr>
          <w:noProof/>
        </w:rPr>
        <w:t>Larissa Manoela Taques Elias Santos</w:t>
      </w:r>
    </w:p>
    <w:p w:rsidR="00714F1D" w:rsidRDefault="00714F1D" w:rsidP="004117C8">
      <w:r>
        <w:t xml:space="preserve">Certificamos que </w:t>
      </w:r>
      <w:r>
        <w:rPr>
          <w:noProof/>
        </w:rPr>
        <w:t>Larissa Manoela Taques Elias Santos</w:t>
      </w:r>
      <w:r>
        <w:t xml:space="preserve"> , RG: </w:t>
      </w:r>
      <w:r>
        <w:rPr>
          <w:noProof/>
        </w:rPr>
        <w:t>21.126.623.32</w:t>
      </w:r>
      <w:r>
        <w:t xml:space="preserve">, do curso de </w:t>
      </w:r>
      <w:r>
        <w:rPr>
          <w:noProof/>
        </w:rPr>
        <w:t>Administração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115" name="Caixa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5" o:spid="_x0000_s1058" type="#_x0000_t202" style="position:absolute;left:0;text-align:left;margin-left:-83.7pt;margin-top:83.3pt;width:165.75pt;height:9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117" name="Imagem 117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118" name="Imagem 118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61664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119" name="Imagem 119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116" name="Caixa de Texto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116" o:spid="_x0000_s1059" type="#_x0000_t202" style="position:absolute;left:0;text-align:left;margin-left:26.2pt;margin-top:55.45pt;width:165.75pt;height:122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58"/>
          <w:footerReference w:type="default" r:id="rId59"/>
          <w:headerReference w:type="first" r:id="rId6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IA</w:t>
      </w:r>
    </w:p>
    <w:p w:rsidR="00714F1D" w:rsidRDefault="00714F1D" w:rsidP="00637172">
      <w:pPr>
        <w:pStyle w:val="Ttulo"/>
      </w:pPr>
      <w:r w:rsidRPr="00E3508E">
        <w:rPr>
          <w:noProof/>
        </w:rPr>
        <w:t>Priscilla Novaes Leone</w:t>
      </w:r>
    </w:p>
    <w:p w:rsidR="00714F1D" w:rsidRDefault="00714F1D" w:rsidP="004117C8">
      <w:r>
        <w:t xml:space="preserve">Certificamos que </w:t>
      </w:r>
      <w:r>
        <w:rPr>
          <w:noProof/>
        </w:rPr>
        <w:t>Priscilla Novaes Leone</w:t>
      </w:r>
      <w:r>
        <w:t xml:space="preserve"> , RG: </w:t>
      </w:r>
      <w:r>
        <w:rPr>
          <w:noProof/>
        </w:rPr>
        <w:t>90.666.666-22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122" name="Caixa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2" o:spid="_x0000_s1060" type="#_x0000_t202" style="position:absolute;left:0;text-align:left;margin-left:-83.7pt;margin-top:83.3pt;width:165.75pt;height:9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124" name="Imagem 124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125" name="Imagem 125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67808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126" name="Imagem 126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123" name="Caixa de Texto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123" o:spid="_x0000_s1061" type="#_x0000_t202" style="position:absolute;left:0;text-align:left;margin-left:26.2pt;margin-top:55.45pt;width:165.75pt;height:122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61"/>
          <w:footerReference w:type="default" r:id="rId62"/>
          <w:headerReference w:type="first" r:id="rId6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IA</w:t>
      </w:r>
    </w:p>
    <w:p w:rsidR="00714F1D" w:rsidRDefault="00714F1D" w:rsidP="00637172">
      <w:pPr>
        <w:pStyle w:val="Ttulo"/>
      </w:pPr>
      <w:r w:rsidRPr="00E3508E">
        <w:rPr>
          <w:noProof/>
        </w:rPr>
        <w:t>Peter Parker</w:t>
      </w:r>
    </w:p>
    <w:p w:rsidR="00714F1D" w:rsidRDefault="00714F1D" w:rsidP="004117C8">
      <w:r>
        <w:t xml:space="preserve">Certificamos que </w:t>
      </w:r>
      <w:r>
        <w:rPr>
          <w:noProof/>
        </w:rPr>
        <w:t>Peter Parker</w:t>
      </w:r>
      <w:r>
        <w:t xml:space="preserve"> , RG: </w:t>
      </w:r>
      <w:r>
        <w:rPr>
          <w:noProof/>
        </w:rPr>
        <w:t>12.324.543-2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129" name="Caixa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9" o:spid="_x0000_s1062" type="#_x0000_t202" style="position:absolute;left:0;text-align:left;margin-left:-83.7pt;margin-top:83.3pt;width:165.75pt;height:9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2928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131" name="Imagem 131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132" name="Imagem 132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73952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133" name="Imagem 13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130" name="Caixa de Texto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130" o:spid="_x0000_s1063" type="#_x0000_t202" style="position:absolute;left:0;text-align:left;margin-left:26.2pt;margin-top:55.45pt;width:165.75pt;height:122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64"/>
          <w:footerReference w:type="default" r:id="rId65"/>
          <w:headerReference w:type="first" r:id="rId6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Robótica</w:t>
      </w:r>
    </w:p>
    <w:p w:rsidR="00714F1D" w:rsidRDefault="00714F1D" w:rsidP="00637172">
      <w:pPr>
        <w:pStyle w:val="Ttulo"/>
      </w:pPr>
      <w:r w:rsidRPr="00E3508E">
        <w:rPr>
          <w:noProof/>
        </w:rPr>
        <w:t>Laura Vannessa Vasconcelos</w:t>
      </w:r>
    </w:p>
    <w:p w:rsidR="00714F1D" w:rsidRDefault="00714F1D" w:rsidP="004117C8">
      <w:r>
        <w:t xml:space="preserve">Certificamos que </w:t>
      </w:r>
      <w:r>
        <w:rPr>
          <w:noProof/>
        </w:rPr>
        <w:t>Laura Vannessa Vasconcelos</w:t>
      </w:r>
      <w:r>
        <w:t xml:space="preserve"> , RG: </w:t>
      </w:r>
      <w:r>
        <w:rPr>
          <w:noProof/>
        </w:rPr>
        <w:t>67.098.736-6</w:t>
      </w:r>
      <w:r>
        <w:t xml:space="preserve">, do curso de </w:t>
      </w:r>
      <w:r>
        <w:rPr>
          <w:noProof/>
        </w:rPr>
        <w:t>Recursos Humanos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136" name="Caixa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6" o:spid="_x0000_s1064" type="#_x0000_t202" style="position:absolute;left:0;text-align:left;margin-left:-83.7pt;margin-top:83.3pt;width:165.75pt;height:9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138" name="Imagem 138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139" name="Imagem 139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80096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140" name="Imagem 140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137" name="Caixa de Texto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137" o:spid="_x0000_s1065" type="#_x0000_t202" style="position:absolute;left:0;text-align:left;margin-left:26.2pt;margin-top:55.45pt;width:165.75pt;height:122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67"/>
          <w:footerReference w:type="default" r:id="rId68"/>
          <w:headerReference w:type="first" r:id="rId6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Robótica</w:t>
      </w:r>
    </w:p>
    <w:p w:rsidR="00714F1D" w:rsidRDefault="00714F1D" w:rsidP="00637172">
      <w:pPr>
        <w:pStyle w:val="Ttulo"/>
      </w:pPr>
      <w:r w:rsidRPr="00E3508E">
        <w:rPr>
          <w:noProof/>
        </w:rPr>
        <w:t>Ana</w:t>
      </w:r>
    </w:p>
    <w:p w:rsidR="00714F1D" w:rsidRDefault="00714F1D" w:rsidP="004117C8">
      <w:r>
        <w:t xml:space="preserve">Certificamos que </w:t>
      </w:r>
      <w:r>
        <w:rPr>
          <w:noProof/>
        </w:rPr>
        <w:t>Ana</w:t>
      </w:r>
      <w:r>
        <w:t xml:space="preserve"> , RG: </w:t>
      </w:r>
      <w:r>
        <w:rPr>
          <w:noProof/>
        </w:rPr>
        <w:t>55.555.555-c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143" name="Caixa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3" o:spid="_x0000_s1066" type="#_x0000_t202" style="position:absolute;left:0;text-align:left;margin-left:-83.7pt;margin-top:83.3pt;width:165.75pt;height:9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145" name="Imagem 145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146" name="Imagem 146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86240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147" name="Imagem 147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144" name="Caixa de Texto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144" o:spid="_x0000_s1067" type="#_x0000_t202" style="position:absolute;left:0;text-align:left;margin-left:26.2pt;margin-top:55.45pt;width:165.75pt;height:122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70"/>
          <w:footerReference w:type="default" r:id="rId71"/>
          <w:headerReference w:type="first" r:id="rId7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IA</w:t>
      </w:r>
    </w:p>
    <w:p w:rsidR="00714F1D" w:rsidRDefault="00714F1D" w:rsidP="00637172">
      <w:pPr>
        <w:pStyle w:val="Ttulo"/>
      </w:pPr>
      <w:r w:rsidRPr="00E3508E">
        <w:rPr>
          <w:noProof/>
        </w:rPr>
        <w:t>Daniel Lopes Benatti</w:t>
      </w:r>
    </w:p>
    <w:p w:rsidR="00714F1D" w:rsidRDefault="00714F1D" w:rsidP="004117C8">
      <w:r>
        <w:t xml:space="preserve">Certificamos que </w:t>
      </w:r>
      <w:r>
        <w:rPr>
          <w:noProof/>
        </w:rPr>
        <w:t>Daniel Lopes Benatti</w:t>
      </w:r>
      <w:r>
        <w:t xml:space="preserve"> , RG: </w:t>
      </w:r>
      <w:r>
        <w:rPr>
          <w:noProof/>
        </w:rPr>
        <w:t>67.834.123-9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150" name="Caixa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0" o:spid="_x0000_s1068" type="#_x0000_t202" style="position:absolute;left:0;text-align:left;margin-left:-83.7pt;margin-top:83.3pt;width:165.75pt;height:9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1360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152" name="Imagem 152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153" name="Imagem 153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92384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154" name="Imagem 154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151" name="Caixa de Texto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151" o:spid="_x0000_s1069" type="#_x0000_t202" style="position:absolute;left:0;text-align:left;margin-left:26.2pt;margin-top:55.45pt;width:165.75pt;height:122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73"/>
          <w:footerReference w:type="default" r:id="rId74"/>
          <w:headerReference w:type="first" r:id="rId7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Robótica</w:t>
      </w:r>
    </w:p>
    <w:p w:rsidR="00714F1D" w:rsidRDefault="00714F1D" w:rsidP="00637172">
      <w:pPr>
        <w:pStyle w:val="Ttulo"/>
      </w:pPr>
      <w:r w:rsidRPr="00E3508E">
        <w:rPr>
          <w:noProof/>
        </w:rPr>
        <w:t>Mariana Clara Flores</w:t>
      </w:r>
    </w:p>
    <w:p w:rsidR="00714F1D" w:rsidRDefault="00714F1D" w:rsidP="004117C8">
      <w:r>
        <w:t xml:space="preserve">Certificamos que </w:t>
      </w:r>
      <w:r>
        <w:rPr>
          <w:noProof/>
        </w:rPr>
        <w:t>Mariana Clara Flores</w:t>
      </w:r>
      <w:r>
        <w:t xml:space="preserve"> , RG: </w:t>
      </w:r>
      <w:r>
        <w:rPr>
          <w:noProof/>
        </w:rPr>
        <w:t>33.908.443-7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157" name="Caixa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7" o:spid="_x0000_s1070" type="#_x0000_t202" style="position:absolute;left:0;text-align:left;margin-left:-83.7pt;margin-top:83.3pt;width:165.75pt;height:9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7504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159" name="Imagem 159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160" name="Imagem 160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98528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161" name="Imagem 161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158" name="Caixa de Texto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158" o:spid="_x0000_s1071" type="#_x0000_t202" style="position:absolute;left:0;text-align:left;margin-left:26.2pt;margin-top:55.45pt;width:165.75pt;height:122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76"/>
          <w:footerReference w:type="default" r:id="rId77"/>
          <w:headerReference w:type="first" r:id="rId7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IA</w:t>
      </w:r>
    </w:p>
    <w:p w:rsidR="00714F1D" w:rsidRDefault="00714F1D" w:rsidP="00637172">
      <w:pPr>
        <w:pStyle w:val="Ttulo"/>
      </w:pPr>
      <w:r w:rsidRPr="00E3508E">
        <w:rPr>
          <w:noProof/>
        </w:rPr>
        <w:t>José adilson</w:t>
      </w:r>
    </w:p>
    <w:p w:rsidR="00714F1D" w:rsidRDefault="00714F1D" w:rsidP="004117C8">
      <w:r>
        <w:t xml:space="preserve">Certificamos que </w:t>
      </w:r>
      <w:r>
        <w:rPr>
          <w:noProof/>
        </w:rPr>
        <w:t>José adilson</w:t>
      </w:r>
      <w:r>
        <w:t xml:space="preserve"> , RG: </w:t>
      </w:r>
      <w:r>
        <w:rPr>
          <w:noProof/>
        </w:rPr>
        <w:t>12.125.156.22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164" name="Caixa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4" o:spid="_x0000_s1072" type="#_x0000_t202" style="position:absolute;left:0;text-align:left;margin-left:-83.7pt;margin-top:83.3pt;width:165.75pt;height:9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3648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166" name="Imagem 166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0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167" name="Imagem 167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04672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168" name="Imagem 16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165" name="Caixa de Texto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165" o:spid="_x0000_s1073" type="#_x0000_t202" style="position:absolute;left:0;text-align:left;margin-left:26.2pt;margin-top:55.45pt;width:165.75pt;height:122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79"/>
          <w:footerReference w:type="default" r:id="rId80"/>
          <w:headerReference w:type="first" r:id="rId8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IA</w:t>
      </w:r>
    </w:p>
    <w:p w:rsidR="00714F1D" w:rsidRDefault="00714F1D" w:rsidP="00637172">
      <w:pPr>
        <w:pStyle w:val="Ttulo"/>
      </w:pPr>
      <w:r w:rsidRPr="00E3508E">
        <w:rPr>
          <w:noProof/>
        </w:rPr>
        <w:t>Eliana Lidea</w:t>
      </w:r>
    </w:p>
    <w:p w:rsidR="00714F1D" w:rsidRDefault="00714F1D" w:rsidP="004117C8">
      <w:r>
        <w:t xml:space="preserve">Certificamos que </w:t>
      </w:r>
      <w:r>
        <w:rPr>
          <w:noProof/>
        </w:rPr>
        <w:t>Eliana Lidea</w:t>
      </w:r>
      <w:r>
        <w:t xml:space="preserve"> , RG: </w:t>
      </w:r>
      <w:r>
        <w:rPr>
          <w:noProof/>
        </w:rPr>
        <w:t>34.999.564.78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171" name="Caixa de Tex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1" o:spid="_x0000_s1074" type="#_x0000_t202" style="position:absolute;left:0;text-align:left;margin-left:-83.7pt;margin-top:83.3pt;width:165.75pt;height:9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173" name="Imagem 173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174" name="Imagem 174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10816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175" name="Imagem 175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172" name="Caixa de Texto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172" o:spid="_x0000_s1075" type="#_x0000_t202" style="position:absolute;left:0;text-align:left;margin-left:26.2pt;margin-top:55.45pt;width:165.75pt;height:122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82"/>
          <w:footerReference w:type="default" r:id="rId83"/>
          <w:headerReference w:type="first" r:id="rId8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Robótica</w:t>
      </w:r>
    </w:p>
    <w:p w:rsidR="00714F1D" w:rsidRDefault="00714F1D" w:rsidP="00637172">
      <w:pPr>
        <w:pStyle w:val="Ttulo"/>
      </w:pPr>
      <w:r w:rsidRPr="00E3508E">
        <w:rPr>
          <w:noProof/>
        </w:rPr>
        <w:t>Rafa Moreira Mano</w:t>
      </w:r>
    </w:p>
    <w:p w:rsidR="00714F1D" w:rsidRDefault="00714F1D" w:rsidP="004117C8">
      <w:r>
        <w:t xml:space="preserve">Certificamos que </w:t>
      </w:r>
      <w:r>
        <w:rPr>
          <w:noProof/>
        </w:rPr>
        <w:t>Rafa Moreira Mano</w:t>
      </w:r>
      <w:r>
        <w:t xml:space="preserve"> , RG: </w:t>
      </w:r>
      <w:r>
        <w:rPr>
          <w:noProof/>
        </w:rPr>
        <w:t>71.777.1171-x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178" name="Caixa de Tex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8" o:spid="_x0000_s1076" type="#_x0000_t202" style="position:absolute;left:0;text-align:left;margin-left:-83.7pt;margin-top:83.3pt;width:165.75pt;height:9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180" name="Imagem 180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28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181" name="Imagem 181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16960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182" name="Imagem 182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179" name="Caixa de Texto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179" o:spid="_x0000_s1077" type="#_x0000_t202" style="position:absolute;left:0;text-align:left;margin-left:26.2pt;margin-top:55.45pt;width:165.75pt;height:122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85"/>
          <w:footerReference w:type="default" r:id="rId86"/>
          <w:headerReference w:type="first" r:id="rId8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Robótica</w:t>
      </w:r>
    </w:p>
    <w:p w:rsidR="00714F1D" w:rsidRDefault="00714F1D" w:rsidP="00637172">
      <w:pPr>
        <w:pStyle w:val="Ttulo"/>
      </w:pPr>
      <w:r w:rsidRPr="00E3508E">
        <w:rPr>
          <w:noProof/>
        </w:rPr>
        <w:t>Anderson Pereira Asfalto</w:t>
      </w:r>
    </w:p>
    <w:p w:rsidR="00714F1D" w:rsidRDefault="00714F1D" w:rsidP="004117C8">
      <w:r>
        <w:t xml:space="preserve">Certificamos que </w:t>
      </w:r>
      <w:r>
        <w:rPr>
          <w:noProof/>
        </w:rPr>
        <w:t>Anderson Pereira Asfalto</w:t>
      </w:r>
      <w:r>
        <w:t xml:space="preserve"> , RG: </w:t>
      </w:r>
      <w:r>
        <w:rPr>
          <w:noProof/>
        </w:rPr>
        <w:t>40.028.922-5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185" name="Caixa de Tex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5" o:spid="_x0000_s1078" type="#_x0000_t202" style="position:absolute;left:0;text-align:left;margin-left:-83.7pt;margin-top:83.3pt;width:165.75pt;height:9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187" name="Imagem 187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188" name="Imagem 188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23104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189" name="Imagem 189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186" name="Caixa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186" o:spid="_x0000_s1079" type="#_x0000_t202" style="position:absolute;left:0;text-align:left;margin-left:26.2pt;margin-top:55.45pt;width:165.75pt;height:122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88"/>
          <w:footerReference w:type="default" r:id="rId89"/>
          <w:headerReference w:type="first" r:id="rId9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IA</w:t>
      </w:r>
    </w:p>
    <w:p w:rsidR="00714F1D" w:rsidRDefault="00714F1D" w:rsidP="00637172">
      <w:pPr>
        <w:pStyle w:val="Ttulo"/>
      </w:pPr>
      <w:r w:rsidRPr="00E3508E">
        <w:rPr>
          <w:noProof/>
        </w:rPr>
        <w:t>Roberto Santos Moraes</w:t>
      </w:r>
    </w:p>
    <w:p w:rsidR="00714F1D" w:rsidRDefault="00714F1D" w:rsidP="004117C8">
      <w:r>
        <w:t xml:space="preserve">Certificamos que </w:t>
      </w:r>
      <w:r>
        <w:rPr>
          <w:noProof/>
        </w:rPr>
        <w:t>Roberto Santos Moraes</w:t>
      </w:r>
      <w:r>
        <w:t xml:space="preserve"> , RG: </w:t>
      </w:r>
      <w:r>
        <w:rPr>
          <w:noProof/>
        </w:rPr>
        <w:t>21.762.802-9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192" name="Caixa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2" o:spid="_x0000_s1080" type="#_x0000_t202" style="position:absolute;left:0;text-align:left;margin-left:-83.7pt;margin-top:83.3pt;width:165.75pt;height:9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194" name="Imagem 194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51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195" name="Imagem 195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29248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196" name="Imagem 196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193" name="Caixa de Texto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193" o:spid="_x0000_s1081" type="#_x0000_t202" style="position:absolute;left:0;text-align:left;margin-left:26.2pt;margin-top:55.45pt;width:165.75pt;height:122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91"/>
          <w:footerReference w:type="default" r:id="rId92"/>
          <w:headerReference w:type="first" r:id="rId9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IA</w:t>
      </w:r>
    </w:p>
    <w:p w:rsidR="00714F1D" w:rsidRDefault="00714F1D" w:rsidP="00637172">
      <w:pPr>
        <w:pStyle w:val="Ttulo"/>
      </w:pPr>
      <w:r w:rsidRPr="00E3508E">
        <w:rPr>
          <w:noProof/>
        </w:rPr>
        <w:t>Bryan Almeida de Moraes</w:t>
      </w:r>
    </w:p>
    <w:p w:rsidR="00714F1D" w:rsidRDefault="00714F1D" w:rsidP="004117C8">
      <w:r>
        <w:t xml:space="preserve">Certificamos que </w:t>
      </w:r>
      <w:r>
        <w:rPr>
          <w:noProof/>
        </w:rPr>
        <w:t>Bryan Almeida de Moraes</w:t>
      </w:r>
      <w:r>
        <w:t xml:space="preserve"> , RG: </w:t>
      </w:r>
      <w:r>
        <w:rPr>
          <w:noProof/>
        </w:rPr>
        <w:t>67.864.666-9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199" name="Caixa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9" o:spid="_x0000_s1082" type="#_x0000_t202" style="position:absolute;left:0;text-align:left;margin-left:-83.7pt;margin-top:83.3pt;width:165.75pt;height:9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201" name="Imagem 201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12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202" name="Imagem 202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35392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203" name="Imagem 20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200" name="Caixa de Texto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200" o:spid="_x0000_s1083" type="#_x0000_t202" style="position:absolute;left:0;text-align:left;margin-left:26.2pt;margin-top:55.45pt;width:165.75pt;height:122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94"/>
          <w:footerReference w:type="default" r:id="rId95"/>
          <w:headerReference w:type="first" r:id="rId9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Robótica</w:t>
      </w:r>
    </w:p>
    <w:p w:rsidR="00714F1D" w:rsidRDefault="00714F1D" w:rsidP="00637172">
      <w:pPr>
        <w:pStyle w:val="Ttulo"/>
      </w:pPr>
      <w:r w:rsidRPr="00E3508E">
        <w:rPr>
          <w:noProof/>
        </w:rPr>
        <w:t>Kevin Levrone</w:t>
      </w:r>
    </w:p>
    <w:p w:rsidR="00714F1D" w:rsidRDefault="00714F1D" w:rsidP="004117C8">
      <w:r>
        <w:t xml:space="preserve">Certificamos que </w:t>
      </w:r>
      <w:r>
        <w:rPr>
          <w:noProof/>
        </w:rPr>
        <w:t>Kevin Levrone</w:t>
      </w:r>
      <w:r>
        <w:t xml:space="preserve"> , RG: </w:t>
      </w:r>
      <w:r>
        <w:rPr>
          <w:noProof/>
        </w:rPr>
        <w:t>55.198.902-6</w:t>
      </w:r>
      <w:r>
        <w:t xml:space="preserve">, do curso de </w:t>
      </w:r>
      <w:r>
        <w:rPr>
          <w:noProof/>
        </w:rPr>
        <w:t>Administração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206" name="Caixa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6" o:spid="_x0000_s1084" type="#_x0000_t202" style="position:absolute;left:0;text-align:left;margin-left:-83.7pt;margin-top:83.3pt;width:165.75pt;height:9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0512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208" name="Imagem 208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209" name="Imagem 209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41536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210" name="Imagem 210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207" name="Caixa de Texto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207" o:spid="_x0000_s1085" type="#_x0000_t202" style="position:absolute;left:0;text-align:left;margin-left:26.2pt;margin-top:55.45pt;width:165.75pt;height:122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97"/>
          <w:footerReference w:type="default" r:id="rId98"/>
          <w:headerReference w:type="first" r:id="rId9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Robótica</w:t>
      </w:r>
    </w:p>
    <w:p w:rsidR="00714F1D" w:rsidRDefault="00714F1D" w:rsidP="00637172">
      <w:pPr>
        <w:pStyle w:val="Ttulo"/>
      </w:pPr>
      <w:r w:rsidRPr="00E3508E">
        <w:rPr>
          <w:noProof/>
        </w:rPr>
        <w:t>Sejão Berranteiro</w:t>
      </w:r>
    </w:p>
    <w:p w:rsidR="00714F1D" w:rsidRDefault="00714F1D" w:rsidP="004117C8">
      <w:r>
        <w:t xml:space="preserve">Certificamos que </w:t>
      </w:r>
      <w:r>
        <w:rPr>
          <w:noProof/>
        </w:rPr>
        <w:t>Sejão Berranteiro</w:t>
      </w:r>
      <w:r>
        <w:t xml:space="preserve"> , RG: </w:t>
      </w:r>
      <w:r>
        <w:rPr>
          <w:noProof/>
        </w:rPr>
        <w:t>55.555.555-J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213" name="Caixa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3" o:spid="_x0000_s1086" type="#_x0000_t202" style="position:absolute;left:0;text-align:left;margin-left:-83.7pt;margin-top:83.3pt;width:165.75pt;height:9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6656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215" name="Imagem 215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216" name="Imagem 216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47680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217" name="Imagem 217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214" name="Caixa de Texto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214" o:spid="_x0000_s1087" type="#_x0000_t202" style="position:absolute;left:0;text-align:left;margin-left:26.2pt;margin-top:55.45pt;width:165.75pt;height:122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100"/>
          <w:footerReference w:type="default" r:id="rId101"/>
          <w:headerReference w:type="first" r:id="rId10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Robótica</w:t>
      </w:r>
    </w:p>
    <w:p w:rsidR="00714F1D" w:rsidRDefault="00714F1D" w:rsidP="00637172">
      <w:pPr>
        <w:pStyle w:val="Ttulo"/>
      </w:pPr>
      <w:r w:rsidRPr="00E3508E">
        <w:rPr>
          <w:noProof/>
        </w:rPr>
        <w:t>Igor Guilherme Ferreira</w:t>
      </w:r>
    </w:p>
    <w:p w:rsidR="00714F1D" w:rsidRDefault="00714F1D" w:rsidP="004117C8">
      <w:r>
        <w:t xml:space="preserve">Certificamos que </w:t>
      </w:r>
      <w:r>
        <w:rPr>
          <w:noProof/>
        </w:rPr>
        <w:t>Igor Guilherme Ferreira</w:t>
      </w:r>
      <w:r>
        <w:t xml:space="preserve"> , RG: </w:t>
      </w:r>
      <w:r>
        <w:rPr>
          <w:noProof/>
        </w:rPr>
        <w:t>86-432-234-1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220" name="Caixa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0" o:spid="_x0000_s1088" type="#_x0000_t202" style="position:absolute;left:0;text-align:left;margin-left:-83.7pt;margin-top:83.3pt;width:165.75pt;height:96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2800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222" name="Imagem 222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97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223" name="Imagem 223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53824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224" name="Imagem 224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221" name="Caixa de Texto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221" o:spid="_x0000_s1089" type="#_x0000_t202" style="position:absolute;left:0;text-align:left;margin-left:26.2pt;margin-top:55.45pt;width:165.75pt;height:122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103"/>
          <w:footerReference w:type="default" r:id="rId104"/>
          <w:headerReference w:type="first" r:id="rId10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Robótica</w:t>
      </w:r>
    </w:p>
    <w:p w:rsidR="00714F1D" w:rsidRDefault="00714F1D" w:rsidP="00637172">
      <w:pPr>
        <w:pStyle w:val="Ttulo"/>
      </w:pPr>
      <w:r w:rsidRPr="00E3508E">
        <w:rPr>
          <w:noProof/>
        </w:rPr>
        <w:t>Luíz Carlos da Silva</w:t>
      </w:r>
    </w:p>
    <w:p w:rsidR="00714F1D" w:rsidRDefault="00714F1D" w:rsidP="004117C8">
      <w:r>
        <w:t xml:space="preserve">Certificamos que </w:t>
      </w:r>
      <w:r>
        <w:rPr>
          <w:noProof/>
        </w:rPr>
        <w:t>Luíz Carlos da Silva</w:t>
      </w:r>
      <w:r>
        <w:t xml:space="preserve"> , RG: </w:t>
      </w:r>
      <w:r>
        <w:rPr>
          <w:noProof/>
        </w:rPr>
        <w:t>12.345.678-B</w:t>
      </w:r>
      <w:r>
        <w:t xml:space="preserve">, do curso de </w:t>
      </w:r>
      <w:r>
        <w:rPr>
          <w:noProof/>
        </w:rPr>
        <w:t>Recursos Humanos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227" name="Caixa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7" o:spid="_x0000_s1090" type="#_x0000_t202" style="position:absolute;left:0;text-align:left;margin-left:-83.7pt;margin-top:83.3pt;width:165.75pt;height:9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8944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229" name="Imagem 229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58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230" name="Imagem 230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59968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231" name="Imagem 231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228" name="Caixa de Texto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228" o:spid="_x0000_s1091" type="#_x0000_t202" style="position:absolute;left:0;text-align:left;margin-left:26.2pt;margin-top:55.45pt;width:165.75pt;height:122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106"/>
          <w:footerReference w:type="default" r:id="rId107"/>
          <w:headerReference w:type="first" r:id="rId10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Robótica</w:t>
      </w:r>
    </w:p>
    <w:p w:rsidR="00714F1D" w:rsidRDefault="00714F1D" w:rsidP="00637172">
      <w:pPr>
        <w:pStyle w:val="Ttulo"/>
      </w:pPr>
      <w:r w:rsidRPr="00E3508E">
        <w:rPr>
          <w:noProof/>
        </w:rPr>
        <w:t>Raul Santos Seixas</w:t>
      </w:r>
    </w:p>
    <w:p w:rsidR="00714F1D" w:rsidRDefault="00714F1D" w:rsidP="004117C8">
      <w:r>
        <w:t xml:space="preserve">Certificamos que </w:t>
      </w:r>
      <w:r>
        <w:rPr>
          <w:noProof/>
        </w:rPr>
        <w:t>Raul Santos Seixas</w:t>
      </w:r>
      <w:r>
        <w:t xml:space="preserve"> , RG: </w:t>
      </w:r>
      <w:r>
        <w:rPr>
          <w:noProof/>
        </w:rPr>
        <w:t>99.666.999-66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234" name="Caixa de Tex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34" o:spid="_x0000_s1092" type="#_x0000_t202" style="position:absolute;left:0;text-align:left;margin-left:-83.7pt;margin-top:83.3pt;width:165.75pt;height:9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088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236" name="Imagem 236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0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237" name="Imagem 237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66112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238" name="Imagem 23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235" name="Caixa de Texto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235" o:spid="_x0000_s1093" type="#_x0000_t202" style="position:absolute;left:0;text-align:left;margin-left:26.2pt;margin-top:55.45pt;width:165.75pt;height:122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109"/>
          <w:footerReference w:type="default" r:id="rId110"/>
          <w:headerReference w:type="first" r:id="rId11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Robótica</w:t>
      </w:r>
    </w:p>
    <w:p w:rsidR="00714F1D" w:rsidRDefault="00714F1D" w:rsidP="00637172">
      <w:pPr>
        <w:pStyle w:val="Ttulo"/>
      </w:pPr>
      <w:r w:rsidRPr="00E3508E">
        <w:rPr>
          <w:noProof/>
        </w:rPr>
        <w:t>Izadora Pinto Ferreira</w:t>
      </w:r>
    </w:p>
    <w:p w:rsidR="00714F1D" w:rsidRDefault="00714F1D" w:rsidP="004117C8">
      <w:r>
        <w:t xml:space="preserve">Certificamos que </w:t>
      </w:r>
      <w:r>
        <w:rPr>
          <w:noProof/>
        </w:rPr>
        <w:t>Izadora Pinto Ferreira</w:t>
      </w:r>
      <w:r>
        <w:t xml:space="preserve"> , RG: </w:t>
      </w:r>
      <w:r>
        <w:rPr>
          <w:noProof/>
        </w:rPr>
        <w:t>53.690.478-2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241" name="Caixa de Text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41" o:spid="_x0000_s1094" type="#_x0000_t202" style="position:absolute;left:0;text-align:left;margin-left:-83.7pt;margin-top:83.3pt;width:165.75pt;height:96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1232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243" name="Imagem 243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81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244" name="Imagem 244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72256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245" name="Imagem 245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242" name="Caixa de Texto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242" o:spid="_x0000_s1095" type="#_x0000_t202" style="position:absolute;left:0;text-align:left;margin-left:26.2pt;margin-top:55.45pt;width:165.75pt;height:122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112"/>
          <w:footerReference w:type="default" r:id="rId113"/>
          <w:headerReference w:type="first" r:id="rId11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Robótica</w:t>
      </w:r>
    </w:p>
    <w:p w:rsidR="00714F1D" w:rsidRDefault="00714F1D" w:rsidP="00637172">
      <w:pPr>
        <w:pStyle w:val="Ttulo"/>
      </w:pPr>
      <w:r w:rsidRPr="00E3508E">
        <w:rPr>
          <w:noProof/>
        </w:rPr>
        <w:t>Ednaldo Pereira</w:t>
      </w:r>
    </w:p>
    <w:p w:rsidR="00714F1D" w:rsidRDefault="00714F1D" w:rsidP="004117C8">
      <w:r>
        <w:t xml:space="preserve">Certificamos que </w:t>
      </w:r>
      <w:r>
        <w:rPr>
          <w:noProof/>
        </w:rPr>
        <w:t>Ednaldo Pereira</w:t>
      </w:r>
      <w:r>
        <w:t xml:space="preserve"> , RG: </w:t>
      </w:r>
      <w:r>
        <w:rPr>
          <w:noProof/>
        </w:rPr>
        <w:t>77.666.555-4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248" name="Caixa de Tex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48" o:spid="_x0000_s1096" type="#_x0000_t202" style="position:absolute;left:0;text-align:left;margin-left:-83.7pt;margin-top:83.3pt;width:165.75pt;height:9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7376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250" name="Imagem 250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43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251" name="Imagem 251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78400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252" name="Imagem 252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249" name="Caixa de Texto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249" o:spid="_x0000_s1097" type="#_x0000_t202" style="position:absolute;left:0;text-align:left;margin-left:26.2pt;margin-top:55.45pt;width:165.75pt;height:122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115"/>
          <w:footerReference w:type="default" r:id="rId116"/>
          <w:headerReference w:type="first" r:id="rId11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IA</w:t>
      </w:r>
    </w:p>
    <w:p w:rsidR="00714F1D" w:rsidRDefault="00714F1D" w:rsidP="00637172">
      <w:pPr>
        <w:pStyle w:val="Ttulo"/>
      </w:pPr>
      <w:r w:rsidRPr="00E3508E">
        <w:rPr>
          <w:noProof/>
        </w:rPr>
        <w:t>Jeorgina L'Viney Fagundes Nunes</w:t>
      </w:r>
    </w:p>
    <w:p w:rsidR="00714F1D" w:rsidRDefault="00714F1D" w:rsidP="004117C8">
      <w:r>
        <w:t xml:space="preserve">Certificamos que </w:t>
      </w:r>
      <w:r>
        <w:rPr>
          <w:noProof/>
        </w:rPr>
        <w:t>Jeorgina L'Viney Fagundes Nunes</w:t>
      </w:r>
      <w:r>
        <w:t xml:space="preserve"> , RG: </w:t>
      </w:r>
      <w:r>
        <w:rPr>
          <w:noProof/>
        </w:rPr>
        <w:t>31.678.940-8</w:t>
      </w:r>
      <w:r>
        <w:t xml:space="preserve">, do curso de </w:t>
      </w:r>
      <w:r>
        <w:rPr>
          <w:noProof/>
        </w:rPr>
        <w:t>Administração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255" name="Caixa de Text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55" o:spid="_x0000_s1098" type="#_x0000_t202" style="position:absolute;left:0;text-align:left;margin-left:-83.7pt;margin-top:83.3pt;width:165.75pt;height:96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3520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257" name="Imagem 257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04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258" name="Imagem 258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84544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259" name="Imagem 259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256" name="Caixa de Texto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256" o:spid="_x0000_s1099" type="#_x0000_t202" style="position:absolute;left:0;text-align:left;margin-left:26.2pt;margin-top:55.45pt;width:165.75pt;height:122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118"/>
          <w:footerReference w:type="default" r:id="rId119"/>
          <w:headerReference w:type="first" r:id="rId12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Robótica</w:t>
      </w:r>
    </w:p>
    <w:p w:rsidR="00714F1D" w:rsidRDefault="00714F1D" w:rsidP="00637172">
      <w:pPr>
        <w:pStyle w:val="Ttulo"/>
      </w:pPr>
      <w:r w:rsidRPr="00E3508E">
        <w:rPr>
          <w:noProof/>
        </w:rPr>
        <w:t>Little popcorn</w:t>
      </w:r>
    </w:p>
    <w:p w:rsidR="00714F1D" w:rsidRDefault="00714F1D" w:rsidP="004117C8">
      <w:r>
        <w:t xml:space="preserve">Certificamos que </w:t>
      </w:r>
      <w:r>
        <w:rPr>
          <w:noProof/>
        </w:rPr>
        <w:t>Little popcorn</w:t>
      </w:r>
      <w:r>
        <w:t xml:space="preserve"> , RG: </w:t>
      </w:r>
      <w:r>
        <w:rPr>
          <w:noProof/>
        </w:rPr>
        <w:t>99.999.999-x</w:t>
      </w:r>
      <w:r>
        <w:t xml:space="preserve">, do curso de </w:t>
      </w:r>
      <w:r>
        <w:rPr>
          <w:noProof/>
        </w:rPr>
        <w:t>Administração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262" name="Caixa de Tex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62" o:spid="_x0000_s1100" type="#_x0000_t202" style="position:absolute;left:0;text-align:left;margin-left:-83.7pt;margin-top:83.3pt;width:165.75pt;height:96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9664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264" name="Imagem 264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65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265" name="Imagem 265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90688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266" name="Imagem 266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263" name="Caixa de Texto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263" o:spid="_x0000_s1101" type="#_x0000_t202" style="position:absolute;left:0;text-align:left;margin-left:26.2pt;margin-top:55.45pt;width:165.75pt;height:122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121"/>
          <w:footerReference w:type="default" r:id="rId122"/>
          <w:headerReference w:type="first" r:id="rId12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IA</w:t>
      </w:r>
    </w:p>
    <w:p w:rsidR="00714F1D" w:rsidRDefault="00714F1D" w:rsidP="00637172">
      <w:pPr>
        <w:pStyle w:val="Ttulo"/>
      </w:pPr>
      <w:r w:rsidRPr="00E3508E">
        <w:rPr>
          <w:noProof/>
        </w:rPr>
        <w:t>Liz Eilish D'joliz O'connel</w:t>
      </w:r>
    </w:p>
    <w:p w:rsidR="00714F1D" w:rsidRDefault="00714F1D" w:rsidP="004117C8">
      <w:r>
        <w:t xml:space="preserve">Certificamos que </w:t>
      </w:r>
      <w:r>
        <w:rPr>
          <w:noProof/>
        </w:rPr>
        <w:t>Liz Eilish D'joliz O'connel</w:t>
      </w:r>
      <w:r>
        <w:t xml:space="preserve"> , RG: </w:t>
      </w:r>
      <w:r>
        <w:rPr>
          <w:noProof/>
        </w:rPr>
        <w:t>33.456.780-7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269" name="Caixa de Tex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69" o:spid="_x0000_s1102" type="#_x0000_t202" style="position:absolute;left:0;text-align:left;margin-left:-83.7pt;margin-top:83.3pt;width:165.75pt;height:9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5808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271" name="Imagem 271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27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272" name="Imagem 272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96832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273" name="Imagem 27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270" name="Caixa de Texto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270" o:spid="_x0000_s1103" type="#_x0000_t202" style="position:absolute;left:0;text-align:left;margin-left:26.2pt;margin-top:55.45pt;width:165.75pt;height:122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124"/>
          <w:footerReference w:type="default" r:id="rId125"/>
          <w:headerReference w:type="first" r:id="rId12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Pr="003F36E1" w:rsidRDefault="00714F1D" w:rsidP="003F7405">
      <w:pPr>
        <w:pStyle w:val="Subttulo"/>
      </w:pPr>
      <w:r>
        <w:lastRenderedPageBreak/>
        <w:t>ceRtificado</w:t>
      </w:r>
    </w:p>
    <w:p w:rsidR="00714F1D" w:rsidRPr="00637172" w:rsidRDefault="00714F1D" w:rsidP="00637172">
      <w:pPr>
        <w:pStyle w:val="Ttulo1"/>
      </w:pPr>
      <w:r>
        <w:t xml:space="preserve">curso: </w:t>
      </w:r>
      <w:r w:rsidRPr="00E3508E">
        <w:rPr>
          <w:noProof/>
        </w:rPr>
        <w:t>IA</w:t>
      </w:r>
    </w:p>
    <w:p w:rsidR="00714F1D" w:rsidRDefault="00714F1D" w:rsidP="00637172">
      <w:pPr>
        <w:pStyle w:val="Ttulo"/>
      </w:pPr>
      <w:r w:rsidRPr="00E3508E">
        <w:rPr>
          <w:noProof/>
        </w:rPr>
        <w:t>Ellie Trindade</w:t>
      </w:r>
    </w:p>
    <w:p w:rsidR="00714F1D" w:rsidRDefault="00714F1D" w:rsidP="004117C8">
      <w:r>
        <w:t xml:space="preserve">Certificamos que </w:t>
      </w:r>
      <w:r>
        <w:rPr>
          <w:noProof/>
        </w:rPr>
        <w:t>Ellie Trindade</w:t>
      </w:r>
      <w:r>
        <w:t xml:space="preserve"> , RG: </w:t>
      </w:r>
      <w:r>
        <w:rPr>
          <w:noProof/>
        </w:rPr>
        <w:t>01.001.110-01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Informática, com a carga horária de 1 hora no dia 19/10/2023.</w:t>
      </w:r>
    </w:p>
    <w:p w:rsidR="00714F1D" w:rsidRDefault="00714F1D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276" name="Caixa de Text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José Luciano da Silva</w:t>
                            </w:r>
                          </w:p>
                          <w:p w:rsidR="00714F1D" w:rsidRDefault="00714F1D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76" o:spid="_x0000_s1104" type="#_x0000_t202" style="position:absolute;left:0;text-align:left;margin-left:-83.7pt;margin-top:83.3pt;width:165.75pt;height:9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" filled="f" stroked="f" strokeweight=".5pt">
                <v:textbox>
                  <w:txbxContent>
                    <w:p w:rsidR="00714F1D" w:rsidRDefault="00714F1D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714F1D" w:rsidRDefault="00714F1D" w:rsidP="00D1533B">
                      <w:r>
                        <w:t>José Luciano da Silva</w:t>
                      </w:r>
                    </w:p>
                    <w:p w:rsidR="00714F1D" w:rsidRDefault="00714F1D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01952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278" name="Imagem 278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88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279" name="Imagem 279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14F1D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714F1D" w:rsidRPr="00A91699" w:rsidRDefault="00714F1D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714F1D" w:rsidRDefault="00714F1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902976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280" name="Imagem 280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277" name="Caixa de Texto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4F1D" w:rsidRDefault="00714F1D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714F1D" w:rsidRDefault="00714F1D" w:rsidP="00D1533B">
                                  <w:r>
                                    <w:t>Arthur Osvaldo Souza</w:t>
                                  </w:r>
                                </w:p>
                                <w:p w:rsidR="00714F1D" w:rsidRDefault="00714F1D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277" o:spid="_x0000_s1105" type="#_x0000_t202" style="position:absolute;left:0;text-align:left;margin-left:26.2pt;margin-top:55.45pt;width:165.75pt;height:122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" filled="f" stroked="f" strokeweight=".5pt">
                      <v:textbox>
                        <w:txbxContent>
                          <w:p w:rsidR="00714F1D" w:rsidRDefault="00714F1D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714F1D" w:rsidRDefault="00714F1D" w:rsidP="00D1533B">
                            <w:r>
                              <w:t>Arthur Osvaldo Souza</w:t>
                            </w:r>
                          </w:p>
                          <w:p w:rsidR="00714F1D" w:rsidRDefault="00714F1D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14F1D" w:rsidRDefault="00714F1D" w:rsidP="004411C1">
      <w:pPr>
        <w:sectPr w:rsidR="00714F1D" w:rsidSect="00714F1D">
          <w:headerReference w:type="default" r:id="rId127"/>
          <w:footerReference w:type="default" r:id="rId128"/>
          <w:headerReference w:type="first" r:id="rId12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714F1D" w:rsidRDefault="00714F1D" w:rsidP="004411C1"/>
    <w:sectPr w:rsidR="00714F1D" w:rsidSect="00714F1D">
      <w:headerReference w:type="default" r:id="rId130"/>
      <w:footerReference w:type="default" r:id="rId131"/>
      <w:headerReference w:type="first" r:id="rId132"/>
      <w:type w:val="continuous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838" w:rsidRDefault="00801838">
      <w:r>
        <w:separator/>
      </w:r>
    </w:p>
  </w:endnote>
  <w:endnote w:type="continuationSeparator" w:id="0">
    <w:p w:rsidR="00801838" w:rsidRDefault="00801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33078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80737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75255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44774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94510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91461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0347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09234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8359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6819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59829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25706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18146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02831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93740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35880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43072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93314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78469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57948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7554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69156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59046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26285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14375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95425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19075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73071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1658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13149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7948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0163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8458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93179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1929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533B" w:rsidRDefault="00D1533B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1186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9490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99892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49045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85547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F1D" w:rsidRDefault="00714F1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838" w:rsidRDefault="00801838">
      <w:r>
        <w:separator/>
      </w:r>
    </w:p>
  </w:footnote>
  <w:footnote w:type="continuationSeparator" w:id="0">
    <w:p w:rsidR="00801838" w:rsidRDefault="00801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23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" name="Imagem 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56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7" name="Imagem 3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76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3" name="Imagem 4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87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4" name="Imagem 4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07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0" name="Imagem 5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17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1" name="Imagem 5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38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7" name="Imagem 5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48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8" name="Imagem 5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69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4" name="Imagem 6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79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5" name="Imagem 6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99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1" name="Imagem 7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33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" name="Imagem 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10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2" name="Imagem 7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30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8" name="Imagem 7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40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9" name="Imagem 7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61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85" name="Imagem 8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71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86" name="Imagem 8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92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2" name="Imagem 9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02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3" name="Imagem 9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22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9" name="Imagem 9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32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0" name="Imagem 10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53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6" name="Imagem 10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54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" name="Imagem 1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63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7" name="Imagem 10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841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3" name="Imagem 11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94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4" name="Imagem 11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14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0" name="Imagem 12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25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1" name="Imagem 12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45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7" name="Imagem 12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55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8" name="Imagem 12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76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4" name="Imagem 13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86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5" name="Imagem 13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07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1" name="Imagem 14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64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" name="Imagem 1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17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2" name="Imagem 14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37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8" name="Imagem 14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48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9" name="Imagem 14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68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5" name="Imagem 15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78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6" name="Imagem 15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99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2" name="Imagem 16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09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3" name="Imagem 16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29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9" name="Imagem 16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401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0" name="Imagem 17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60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6" name="Imagem 17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84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" name="Imagem 2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70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7" name="Imagem 17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91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83" name="Imagem 18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01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84" name="Imagem 18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22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0" name="Imagem 19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32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1" name="Imagem 19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52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7" name="Imagem 19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63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8" name="Imagem 19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83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4" name="Imagem 20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93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5" name="Imagem 20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14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1" name="Imagem 21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95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3" name="Imagem 2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24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2" name="Imagem 21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44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8" name="Imagem 21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55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9" name="Imagem 21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75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5" name="Imagem 22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85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6" name="Imagem 22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06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32" name="Imagem 23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16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33" name="Imagem 23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37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39" name="Imagem 23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47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0" name="Imagem 24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67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6" name="Imagem 24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15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" name="Imagem 2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78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7" name="Imagem 24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98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53" name="Imagem 25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08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54" name="Imagem 25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29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0" name="Imagem 26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39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1" name="Imagem 26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60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7" name="Imagem 26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70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8" name="Imagem 26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90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74" name="Imagem 27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00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75" name="Imagem 27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21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81" name="Imagem 28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25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0" name="Imagem 3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31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82" name="Imagem 28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33B" w:rsidRDefault="00D1533B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33B" w:rsidRDefault="00D1533B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02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1D" w:rsidRDefault="00714F1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46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" name="Imagem 3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67"/>
    <w:rsid w:val="00015A24"/>
    <w:rsid w:val="0004165D"/>
    <w:rsid w:val="0005145F"/>
    <w:rsid w:val="00051A41"/>
    <w:rsid w:val="00053FAA"/>
    <w:rsid w:val="00097672"/>
    <w:rsid w:val="000D4F0E"/>
    <w:rsid w:val="000D711B"/>
    <w:rsid w:val="00120EB2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467"/>
    <w:rsid w:val="002E05B8"/>
    <w:rsid w:val="002F28D6"/>
    <w:rsid w:val="00332540"/>
    <w:rsid w:val="00383A71"/>
    <w:rsid w:val="003C364E"/>
    <w:rsid w:val="003E56A7"/>
    <w:rsid w:val="003F36E1"/>
    <w:rsid w:val="003F7405"/>
    <w:rsid w:val="004117C8"/>
    <w:rsid w:val="00437082"/>
    <w:rsid w:val="004411C1"/>
    <w:rsid w:val="0046185D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6038C7"/>
    <w:rsid w:val="00637172"/>
    <w:rsid w:val="00641DB0"/>
    <w:rsid w:val="00662788"/>
    <w:rsid w:val="0068461E"/>
    <w:rsid w:val="006D661C"/>
    <w:rsid w:val="0070422D"/>
    <w:rsid w:val="00714F1D"/>
    <w:rsid w:val="0078066C"/>
    <w:rsid w:val="007A7E8A"/>
    <w:rsid w:val="007C7261"/>
    <w:rsid w:val="007C7E58"/>
    <w:rsid w:val="00801838"/>
    <w:rsid w:val="008344F4"/>
    <w:rsid w:val="008773EB"/>
    <w:rsid w:val="00880B48"/>
    <w:rsid w:val="00890EFE"/>
    <w:rsid w:val="00904A70"/>
    <w:rsid w:val="00905B49"/>
    <w:rsid w:val="00945CB0"/>
    <w:rsid w:val="009D5934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5661D"/>
    <w:rsid w:val="00B642D8"/>
    <w:rsid w:val="00B72D2B"/>
    <w:rsid w:val="00B90141"/>
    <w:rsid w:val="00BB1128"/>
    <w:rsid w:val="00C43412"/>
    <w:rsid w:val="00C94BF3"/>
    <w:rsid w:val="00C969A8"/>
    <w:rsid w:val="00CA591F"/>
    <w:rsid w:val="00D1533B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3CF1F43"/>
  <w15:chartTrackingRefBased/>
  <w15:docId w15:val="{B98CDEDF-529A-4D20-856C-8CDEE970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72.xml"/><Relationship Id="rId21" Type="http://schemas.openxmlformats.org/officeDocument/2006/relationships/header" Target="header8.xml"/><Relationship Id="rId42" Type="http://schemas.openxmlformats.org/officeDocument/2006/relationships/header" Target="header22.xml"/><Relationship Id="rId63" Type="http://schemas.openxmlformats.org/officeDocument/2006/relationships/header" Target="header36.xml"/><Relationship Id="rId84" Type="http://schemas.openxmlformats.org/officeDocument/2006/relationships/header" Target="header50.xml"/><Relationship Id="rId16" Type="http://schemas.openxmlformats.org/officeDocument/2006/relationships/header" Target="header5.xml"/><Relationship Id="rId107" Type="http://schemas.openxmlformats.org/officeDocument/2006/relationships/footer" Target="footer33.xml"/><Relationship Id="rId11" Type="http://schemas.openxmlformats.org/officeDocument/2006/relationships/footer" Target="footer1.xml"/><Relationship Id="rId32" Type="http://schemas.openxmlformats.org/officeDocument/2006/relationships/footer" Target="footer8.xml"/><Relationship Id="rId37" Type="http://schemas.openxmlformats.org/officeDocument/2006/relationships/header" Target="header19.xml"/><Relationship Id="rId53" Type="http://schemas.openxmlformats.org/officeDocument/2006/relationships/footer" Target="footer15.xml"/><Relationship Id="rId58" Type="http://schemas.openxmlformats.org/officeDocument/2006/relationships/header" Target="header33.xml"/><Relationship Id="rId74" Type="http://schemas.openxmlformats.org/officeDocument/2006/relationships/footer" Target="footer22.xml"/><Relationship Id="rId79" Type="http://schemas.openxmlformats.org/officeDocument/2006/relationships/header" Target="header47.xml"/><Relationship Id="rId102" Type="http://schemas.openxmlformats.org/officeDocument/2006/relationships/header" Target="header62.xml"/><Relationship Id="rId123" Type="http://schemas.openxmlformats.org/officeDocument/2006/relationships/header" Target="header76.xml"/><Relationship Id="rId128" Type="http://schemas.openxmlformats.org/officeDocument/2006/relationships/footer" Target="footer40.xml"/><Relationship Id="rId5" Type="http://schemas.openxmlformats.org/officeDocument/2006/relationships/footnotes" Target="footnotes.xml"/><Relationship Id="rId90" Type="http://schemas.openxmlformats.org/officeDocument/2006/relationships/header" Target="header54.xml"/><Relationship Id="rId95" Type="http://schemas.openxmlformats.org/officeDocument/2006/relationships/footer" Target="footer29.xml"/><Relationship Id="rId22" Type="http://schemas.openxmlformats.org/officeDocument/2006/relationships/header" Target="header9.xml"/><Relationship Id="rId27" Type="http://schemas.openxmlformats.org/officeDocument/2006/relationships/header" Target="header12.xml"/><Relationship Id="rId43" Type="http://schemas.openxmlformats.org/officeDocument/2006/relationships/header" Target="header23.xml"/><Relationship Id="rId48" Type="http://schemas.openxmlformats.org/officeDocument/2006/relationships/header" Target="header26.xml"/><Relationship Id="rId64" Type="http://schemas.openxmlformats.org/officeDocument/2006/relationships/header" Target="header37.xml"/><Relationship Id="rId69" Type="http://schemas.openxmlformats.org/officeDocument/2006/relationships/header" Target="header40.xml"/><Relationship Id="rId113" Type="http://schemas.openxmlformats.org/officeDocument/2006/relationships/footer" Target="footer35.xml"/><Relationship Id="rId118" Type="http://schemas.openxmlformats.org/officeDocument/2006/relationships/header" Target="header73.xml"/><Relationship Id="rId134" Type="http://schemas.openxmlformats.org/officeDocument/2006/relationships/theme" Target="theme/theme1.xml"/><Relationship Id="rId80" Type="http://schemas.openxmlformats.org/officeDocument/2006/relationships/footer" Target="footer24.xml"/><Relationship Id="rId85" Type="http://schemas.openxmlformats.org/officeDocument/2006/relationships/header" Target="header51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33" Type="http://schemas.openxmlformats.org/officeDocument/2006/relationships/header" Target="header16.xml"/><Relationship Id="rId38" Type="http://schemas.openxmlformats.org/officeDocument/2006/relationships/footer" Target="footer10.xml"/><Relationship Id="rId59" Type="http://schemas.openxmlformats.org/officeDocument/2006/relationships/footer" Target="footer17.xml"/><Relationship Id="rId103" Type="http://schemas.openxmlformats.org/officeDocument/2006/relationships/header" Target="header63.xml"/><Relationship Id="rId108" Type="http://schemas.openxmlformats.org/officeDocument/2006/relationships/header" Target="header66.xml"/><Relationship Id="rId124" Type="http://schemas.openxmlformats.org/officeDocument/2006/relationships/header" Target="header77.xml"/><Relationship Id="rId129" Type="http://schemas.openxmlformats.org/officeDocument/2006/relationships/header" Target="header80.xml"/><Relationship Id="rId54" Type="http://schemas.openxmlformats.org/officeDocument/2006/relationships/header" Target="header30.xml"/><Relationship Id="rId70" Type="http://schemas.openxmlformats.org/officeDocument/2006/relationships/header" Target="header41.xml"/><Relationship Id="rId75" Type="http://schemas.openxmlformats.org/officeDocument/2006/relationships/header" Target="header44.xml"/><Relationship Id="rId91" Type="http://schemas.openxmlformats.org/officeDocument/2006/relationships/header" Target="header55.xml"/><Relationship Id="rId96" Type="http://schemas.openxmlformats.org/officeDocument/2006/relationships/header" Target="header5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footer" Target="footer5.xml"/><Relationship Id="rId28" Type="http://schemas.openxmlformats.org/officeDocument/2006/relationships/header" Target="header13.xml"/><Relationship Id="rId49" Type="http://schemas.openxmlformats.org/officeDocument/2006/relationships/header" Target="header27.xml"/><Relationship Id="rId114" Type="http://schemas.openxmlformats.org/officeDocument/2006/relationships/header" Target="header70.xml"/><Relationship Id="rId119" Type="http://schemas.openxmlformats.org/officeDocument/2006/relationships/footer" Target="footer37.xml"/><Relationship Id="rId44" Type="http://schemas.openxmlformats.org/officeDocument/2006/relationships/footer" Target="footer12.xml"/><Relationship Id="rId60" Type="http://schemas.openxmlformats.org/officeDocument/2006/relationships/header" Target="header34.xml"/><Relationship Id="rId65" Type="http://schemas.openxmlformats.org/officeDocument/2006/relationships/footer" Target="footer19.xml"/><Relationship Id="rId81" Type="http://schemas.openxmlformats.org/officeDocument/2006/relationships/header" Target="header48.xml"/><Relationship Id="rId86" Type="http://schemas.openxmlformats.org/officeDocument/2006/relationships/footer" Target="footer26.xml"/><Relationship Id="rId130" Type="http://schemas.openxmlformats.org/officeDocument/2006/relationships/header" Target="header8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9" Type="http://schemas.openxmlformats.org/officeDocument/2006/relationships/header" Target="header20.xml"/><Relationship Id="rId109" Type="http://schemas.openxmlformats.org/officeDocument/2006/relationships/header" Target="header67.xml"/><Relationship Id="rId34" Type="http://schemas.openxmlformats.org/officeDocument/2006/relationships/header" Target="header17.xml"/><Relationship Id="rId50" Type="http://schemas.openxmlformats.org/officeDocument/2006/relationships/footer" Target="footer14.xml"/><Relationship Id="rId55" Type="http://schemas.openxmlformats.org/officeDocument/2006/relationships/header" Target="header31.xml"/><Relationship Id="rId76" Type="http://schemas.openxmlformats.org/officeDocument/2006/relationships/header" Target="header45.xml"/><Relationship Id="rId97" Type="http://schemas.openxmlformats.org/officeDocument/2006/relationships/header" Target="header59.xml"/><Relationship Id="rId104" Type="http://schemas.openxmlformats.org/officeDocument/2006/relationships/footer" Target="footer32.xml"/><Relationship Id="rId120" Type="http://schemas.openxmlformats.org/officeDocument/2006/relationships/header" Target="header74.xml"/><Relationship Id="rId125" Type="http://schemas.openxmlformats.org/officeDocument/2006/relationships/footer" Target="footer39.xml"/><Relationship Id="rId7" Type="http://schemas.openxmlformats.org/officeDocument/2006/relationships/image" Target="media/image1.png"/><Relationship Id="rId71" Type="http://schemas.openxmlformats.org/officeDocument/2006/relationships/footer" Target="footer21.xml"/><Relationship Id="rId92" Type="http://schemas.openxmlformats.org/officeDocument/2006/relationships/footer" Target="footer28.xml"/><Relationship Id="rId2" Type="http://schemas.openxmlformats.org/officeDocument/2006/relationships/styles" Target="styles.xml"/><Relationship Id="rId29" Type="http://schemas.openxmlformats.org/officeDocument/2006/relationships/footer" Target="footer7.xml"/><Relationship Id="rId24" Type="http://schemas.openxmlformats.org/officeDocument/2006/relationships/header" Target="header10.xml"/><Relationship Id="rId40" Type="http://schemas.openxmlformats.org/officeDocument/2006/relationships/header" Target="header21.xml"/><Relationship Id="rId45" Type="http://schemas.openxmlformats.org/officeDocument/2006/relationships/header" Target="header24.xml"/><Relationship Id="rId66" Type="http://schemas.openxmlformats.org/officeDocument/2006/relationships/header" Target="header38.xml"/><Relationship Id="rId87" Type="http://schemas.openxmlformats.org/officeDocument/2006/relationships/header" Target="header52.xml"/><Relationship Id="rId110" Type="http://schemas.openxmlformats.org/officeDocument/2006/relationships/footer" Target="footer34.xml"/><Relationship Id="rId115" Type="http://schemas.openxmlformats.org/officeDocument/2006/relationships/header" Target="header71.xml"/><Relationship Id="rId131" Type="http://schemas.openxmlformats.org/officeDocument/2006/relationships/footer" Target="footer41.xml"/><Relationship Id="rId61" Type="http://schemas.openxmlformats.org/officeDocument/2006/relationships/header" Target="header35.xml"/><Relationship Id="rId82" Type="http://schemas.openxmlformats.org/officeDocument/2006/relationships/header" Target="header49.xml"/><Relationship Id="rId19" Type="http://schemas.openxmlformats.org/officeDocument/2006/relationships/header" Target="header7.xml"/><Relationship Id="rId14" Type="http://schemas.openxmlformats.org/officeDocument/2006/relationships/footer" Target="footer2.xml"/><Relationship Id="rId30" Type="http://schemas.openxmlformats.org/officeDocument/2006/relationships/header" Target="header14.xml"/><Relationship Id="rId35" Type="http://schemas.openxmlformats.org/officeDocument/2006/relationships/footer" Target="footer9.xml"/><Relationship Id="rId56" Type="http://schemas.openxmlformats.org/officeDocument/2006/relationships/footer" Target="footer16.xml"/><Relationship Id="rId77" Type="http://schemas.openxmlformats.org/officeDocument/2006/relationships/footer" Target="footer23.xml"/><Relationship Id="rId100" Type="http://schemas.openxmlformats.org/officeDocument/2006/relationships/header" Target="header61.xml"/><Relationship Id="rId105" Type="http://schemas.openxmlformats.org/officeDocument/2006/relationships/header" Target="header64.xml"/><Relationship Id="rId126" Type="http://schemas.openxmlformats.org/officeDocument/2006/relationships/header" Target="header78.xml"/><Relationship Id="rId8" Type="http://schemas.openxmlformats.org/officeDocument/2006/relationships/image" Target="media/image2.jpeg"/><Relationship Id="rId51" Type="http://schemas.openxmlformats.org/officeDocument/2006/relationships/header" Target="header28.xml"/><Relationship Id="rId72" Type="http://schemas.openxmlformats.org/officeDocument/2006/relationships/header" Target="header42.xml"/><Relationship Id="rId93" Type="http://schemas.openxmlformats.org/officeDocument/2006/relationships/header" Target="header56.xml"/><Relationship Id="rId98" Type="http://schemas.openxmlformats.org/officeDocument/2006/relationships/footer" Target="footer30.xml"/><Relationship Id="rId121" Type="http://schemas.openxmlformats.org/officeDocument/2006/relationships/header" Target="header75.xml"/><Relationship Id="rId3" Type="http://schemas.openxmlformats.org/officeDocument/2006/relationships/settings" Target="settings.xml"/><Relationship Id="rId25" Type="http://schemas.openxmlformats.org/officeDocument/2006/relationships/header" Target="header11.xml"/><Relationship Id="rId46" Type="http://schemas.openxmlformats.org/officeDocument/2006/relationships/header" Target="header25.xml"/><Relationship Id="rId67" Type="http://schemas.openxmlformats.org/officeDocument/2006/relationships/header" Target="header39.xml"/><Relationship Id="rId116" Type="http://schemas.openxmlformats.org/officeDocument/2006/relationships/footer" Target="footer36.xml"/><Relationship Id="rId20" Type="http://schemas.openxmlformats.org/officeDocument/2006/relationships/footer" Target="footer4.xml"/><Relationship Id="rId41" Type="http://schemas.openxmlformats.org/officeDocument/2006/relationships/footer" Target="footer11.xml"/><Relationship Id="rId62" Type="http://schemas.openxmlformats.org/officeDocument/2006/relationships/footer" Target="footer18.xml"/><Relationship Id="rId83" Type="http://schemas.openxmlformats.org/officeDocument/2006/relationships/footer" Target="footer25.xml"/><Relationship Id="rId88" Type="http://schemas.openxmlformats.org/officeDocument/2006/relationships/header" Target="header53.xml"/><Relationship Id="rId111" Type="http://schemas.openxmlformats.org/officeDocument/2006/relationships/header" Target="header68.xml"/><Relationship Id="rId132" Type="http://schemas.openxmlformats.org/officeDocument/2006/relationships/header" Target="header82.xml"/><Relationship Id="rId15" Type="http://schemas.openxmlformats.org/officeDocument/2006/relationships/header" Target="header4.xml"/><Relationship Id="rId36" Type="http://schemas.openxmlformats.org/officeDocument/2006/relationships/header" Target="header18.xml"/><Relationship Id="rId57" Type="http://schemas.openxmlformats.org/officeDocument/2006/relationships/header" Target="header32.xml"/><Relationship Id="rId106" Type="http://schemas.openxmlformats.org/officeDocument/2006/relationships/header" Target="header65.xml"/><Relationship Id="rId127" Type="http://schemas.openxmlformats.org/officeDocument/2006/relationships/header" Target="header79.xml"/><Relationship Id="rId10" Type="http://schemas.openxmlformats.org/officeDocument/2006/relationships/header" Target="header1.xml"/><Relationship Id="rId31" Type="http://schemas.openxmlformats.org/officeDocument/2006/relationships/header" Target="header15.xml"/><Relationship Id="rId52" Type="http://schemas.openxmlformats.org/officeDocument/2006/relationships/header" Target="header29.xml"/><Relationship Id="rId73" Type="http://schemas.openxmlformats.org/officeDocument/2006/relationships/header" Target="header43.xml"/><Relationship Id="rId78" Type="http://schemas.openxmlformats.org/officeDocument/2006/relationships/header" Target="header46.xml"/><Relationship Id="rId94" Type="http://schemas.openxmlformats.org/officeDocument/2006/relationships/header" Target="header57.xml"/><Relationship Id="rId99" Type="http://schemas.openxmlformats.org/officeDocument/2006/relationships/header" Target="header60.xml"/><Relationship Id="rId101" Type="http://schemas.openxmlformats.org/officeDocument/2006/relationships/footer" Target="footer31.xml"/><Relationship Id="rId122" Type="http://schemas.openxmlformats.org/officeDocument/2006/relationships/footer" Target="footer38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footer" Target="footer6.xml"/><Relationship Id="rId47" Type="http://schemas.openxmlformats.org/officeDocument/2006/relationships/footer" Target="footer13.xml"/><Relationship Id="rId68" Type="http://schemas.openxmlformats.org/officeDocument/2006/relationships/footer" Target="footer20.xml"/><Relationship Id="rId89" Type="http://schemas.openxmlformats.org/officeDocument/2006/relationships/footer" Target="footer27.xml"/><Relationship Id="rId112" Type="http://schemas.openxmlformats.org/officeDocument/2006/relationships/header" Target="header69.xml"/><Relationship Id="rId13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4\AppData\Roaming\Microsoft\Templates\Certificado%20de%20diploma.dotx" TargetMode="External"/></Relationship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1</TotalTime>
  <Pages>40</Pages>
  <Words>1966</Words>
  <Characters>10621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LAB4</cp:lastModifiedBy>
  <cp:revision>1</cp:revision>
  <cp:lastPrinted>2017-07-28T13:07:00Z</cp:lastPrinted>
  <dcterms:created xsi:type="dcterms:W3CDTF">2023-08-16T15:36:00Z</dcterms:created>
  <dcterms:modified xsi:type="dcterms:W3CDTF">2023-08-16T15:38:00Z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